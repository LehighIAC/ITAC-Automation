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497B" w14:textId="15735560" w:rsidR="00CC2B2F" w:rsidRPr="00BD3784" w:rsidRDefault="00CC2B2F" w:rsidP="00787A67">
      <w:pPr>
        <w:pStyle w:val="Heading1"/>
        <w:ind w:right="-18"/>
        <w:jc w:val="center"/>
        <w:rPr>
          <w:rFonts w:ascii="Times New Roman" w:eastAsia="SimSun" w:hAnsi="Times New Roman" w:cs="Times New Roman"/>
          <w:b/>
          <w:sz w:val="24"/>
          <w:szCs w:val="24"/>
        </w:rPr>
      </w:pPr>
      <w:bookmarkStart w:id="0" w:name="_Hlk83806342"/>
      <w:r w:rsidRPr="00BD3784">
        <w:rPr>
          <w:rFonts w:ascii="Times New Roman" w:eastAsia="SimSun" w:hAnsi="Times New Roman" w:cs="Times New Roman"/>
          <w:b/>
          <w:sz w:val="24"/>
          <w:szCs w:val="24"/>
        </w:rPr>
        <w:t>A</w:t>
      </w:r>
      <w:r w:rsidR="00012CB8">
        <w:rPr>
          <w:rFonts w:ascii="Times New Roman" w:eastAsia="SimSun" w:hAnsi="Times New Roman" w:cs="Times New Roman"/>
          <w:b/>
          <w:sz w:val="24"/>
          <w:szCs w:val="24"/>
        </w:rPr>
        <w:t>dditional Recommendation</w:t>
      </w:r>
      <w:r w:rsidR="009429AC" w:rsidRPr="00BD3784">
        <w:rPr>
          <w:rFonts w:ascii="Times New Roman" w:eastAsia="SimSun" w:hAnsi="Times New Roman" w:cs="Times New Roman"/>
          <w:b/>
          <w:sz w:val="24"/>
          <w:szCs w:val="24"/>
        </w:rPr>
        <w:t xml:space="preserve"> </w:t>
      </w:r>
      <w:r w:rsidR="004621DF" w:rsidRPr="00BD3784">
        <w:rPr>
          <w:rFonts w:ascii="Times New Roman" w:eastAsia="SimSun" w:hAnsi="Times New Roman" w:cs="Times New Roman"/>
          <w:b/>
          <w:sz w:val="24"/>
          <w:szCs w:val="24"/>
        </w:rPr>
        <w:t>$</w:t>
      </w:r>
      <w:r w:rsidR="00FE5243" w:rsidRPr="00BD3784">
        <w:rPr>
          <w:rFonts w:ascii="Times New Roman" w:eastAsia="SimSun" w:hAnsi="Times New Roman" w:cs="Times New Roman"/>
          <w:b/>
          <w:sz w:val="24"/>
          <w:szCs w:val="24"/>
        </w:rPr>
        <w:t>{</w:t>
      </w:r>
      <w:r w:rsidR="00012CB8">
        <w:rPr>
          <w:rFonts w:ascii="Times New Roman" w:eastAsia="SimSun" w:hAnsi="Times New Roman" w:cs="Times New Roman"/>
          <w:b/>
          <w:sz w:val="24"/>
          <w:szCs w:val="24"/>
        </w:rPr>
        <w:t>REC</w:t>
      </w:r>
      <w:r w:rsidR="00FE5243" w:rsidRPr="00BD3784">
        <w:rPr>
          <w:rFonts w:ascii="Times New Roman" w:eastAsia="SimSun" w:hAnsi="Times New Roman" w:cs="Times New Roman"/>
          <w:b/>
          <w:sz w:val="24"/>
          <w:szCs w:val="24"/>
        </w:rPr>
        <w:t>}</w:t>
      </w:r>
      <w:r w:rsidRPr="00BD3784">
        <w:rPr>
          <w:rFonts w:ascii="Times New Roman" w:eastAsia="SimSun"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2F08A2">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0F0174" w:rsidRPr="00876045" w14:paraId="70C1FCD3" w14:textId="77777777" w:rsidTr="00EC5A09">
        <w:trPr>
          <w:jc w:val="center"/>
        </w:trPr>
        <w:tc>
          <w:tcPr>
            <w:tcW w:w="3600" w:type="dxa"/>
          </w:tcPr>
          <w:p w14:paraId="13E2492C" w14:textId="0FEC596D" w:rsidR="000F0174" w:rsidRPr="00595671" w:rsidRDefault="000F0174" w:rsidP="006B340C">
            <w:pPr>
              <w:spacing w:before="60" w:after="60" w:line="240" w:lineRule="auto"/>
              <w:ind w:right="-1728"/>
              <w:jc w:val="both"/>
              <w:rPr>
                <w:rFonts w:eastAsia="Times New Roman" w:cs="Times New Roman"/>
                <w:szCs w:val="24"/>
              </w:rPr>
            </w:pPr>
            <w:r>
              <w:rPr>
                <w:rFonts w:eastAsia="Times New Roman" w:cs="Times New Roman"/>
                <w:szCs w:val="24"/>
              </w:rPr>
              <w:t>Recommendation Type</w:t>
            </w:r>
          </w:p>
        </w:tc>
        <w:tc>
          <w:tcPr>
            <w:tcW w:w="2160" w:type="dxa"/>
          </w:tcPr>
          <w:p w14:paraId="6B1DC957" w14:textId="42FF53E9" w:rsidR="000F0174" w:rsidRDefault="000F0174" w:rsidP="006B340C">
            <w:pPr>
              <w:spacing w:before="60" w:after="60" w:line="240" w:lineRule="auto"/>
              <w:jc w:val="both"/>
              <w:rPr>
                <w:rFonts w:eastAsia="Times New Roman" w:cs="Times New Roman"/>
                <w:szCs w:val="24"/>
              </w:rPr>
            </w:pPr>
            <w:r>
              <w:rPr>
                <w:rFonts w:eastAsia="Times New Roman" w:cs="Times New Roman"/>
                <w:szCs w:val="24"/>
              </w:rPr>
              <w:t>Other</w:t>
            </w:r>
          </w:p>
        </w:tc>
      </w:tr>
      <w:tr w:rsidR="00CC2B2F" w:rsidRPr="00876045" w14:paraId="640D6CCB" w14:textId="77777777" w:rsidTr="00EC5A09">
        <w:trPr>
          <w:jc w:val="center"/>
        </w:trPr>
        <w:tc>
          <w:tcPr>
            <w:tcW w:w="3600" w:type="dxa"/>
          </w:tcPr>
          <w:p w14:paraId="3BAAA1E4" w14:textId="77777777" w:rsidR="00CC2B2F" w:rsidRPr="00595671" w:rsidRDefault="00CC2B2F" w:rsidP="006B340C">
            <w:pPr>
              <w:spacing w:before="60" w:after="60" w:line="240" w:lineRule="auto"/>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2F08A2">
      <w:pPr>
        <w:spacing w:before="24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179D5F8C"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 xml:space="preserve">Angling the panels south, southeast at a </w:t>
      </w:r>
      <w:r w:rsidR="004E728C" w:rsidRPr="000F3D8C">
        <w:rPr>
          <w:rFonts w:eastAsia="Times New Roman" w:cs="Times New Roman"/>
          <w:szCs w:val="24"/>
        </w:rPr>
        <w:t>20-degree</w:t>
      </w:r>
      <w:r w:rsidR="00876045"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BB4B2BA"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 xml:space="preserve">reduction. Therefore, the total implementation cost for this </w:t>
      </w:r>
      <w:r w:rsidR="003F79F2">
        <w:rPr>
          <w:rFonts w:eastAsia="Times New Roman" w:cs="Times New Roman"/>
          <w:szCs w:val="24"/>
        </w:rPr>
        <w:t>recommendation</w:t>
      </w:r>
      <w:r w:rsidR="00876045" w:rsidRPr="00BC2A83">
        <w:rPr>
          <w:rFonts w:eastAsia="Times New Roman" w:cs="Times New Roman"/>
          <w:szCs w:val="24"/>
        </w:rPr>
        <w:t xml:space="preserve">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4DC20A0A"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3F79F2">
        <w:rPr>
          <w:rFonts w:eastAsia="Times New Roman" w:cs="Times New Roman"/>
          <w:b/>
          <w:szCs w:val="24"/>
        </w:rPr>
        <w:t>recommendation</w:t>
      </w:r>
      <w:r w:rsidR="00876045" w:rsidRPr="00BC2A83">
        <w:rPr>
          <w:rFonts w:eastAsia="Times New Roman" w:cs="Times New Roman"/>
          <w:b/>
          <w:szCs w:val="24"/>
        </w:rPr>
        <w:t xml:space="preserve">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7A0DF9" w:rsidP="001234CC">
      <w:pPr>
        <w:pBdr>
          <w:top w:val="nil"/>
          <w:left w:val="nil"/>
          <w:bottom w:val="nil"/>
          <w:right w:val="nil"/>
          <w:between w:val="nil"/>
        </w:pBdr>
        <w:spacing w:after="0" w:line="360" w:lineRule="auto"/>
        <w:jc w:val="both"/>
        <w:rPr>
          <w:color w:val="000000"/>
        </w:rPr>
      </w:pPr>
      <w:hyperlink r:id="rId8">
        <w:r>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32621A">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8216" w14:textId="77777777" w:rsidR="000A58AA" w:rsidRDefault="000A58AA" w:rsidP="00DE5FFF">
      <w:pPr>
        <w:spacing w:after="0" w:line="240" w:lineRule="auto"/>
      </w:pPr>
      <w:r>
        <w:separator/>
      </w:r>
    </w:p>
  </w:endnote>
  <w:endnote w:type="continuationSeparator" w:id="0">
    <w:p w14:paraId="11D64423" w14:textId="77777777" w:rsidR="000A58AA" w:rsidRDefault="000A58AA"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18D0B" w14:textId="77777777" w:rsidR="000A58AA" w:rsidRDefault="000A58AA" w:rsidP="00DE5FFF">
      <w:pPr>
        <w:spacing w:after="0" w:line="240" w:lineRule="auto"/>
      </w:pPr>
      <w:r>
        <w:separator/>
      </w:r>
    </w:p>
  </w:footnote>
  <w:footnote w:type="continuationSeparator" w:id="0">
    <w:p w14:paraId="2A282941" w14:textId="77777777" w:rsidR="000A58AA" w:rsidRDefault="000A58AA"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2CB8"/>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A58AA"/>
    <w:rsid w:val="000C56FB"/>
    <w:rsid w:val="000D24A2"/>
    <w:rsid w:val="000E2F56"/>
    <w:rsid w:val="000E30CE"/>
    <w:rsid w:val="000F0174"/>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02415"/>
    <w:rsid w:val="0021046D"/>
    <w:rsid w:val="002112DC"/>
    <w:rsid w:val="00215B41"/>
    <w:rsid w:val="00217F3A"/>
    <w:rsid w:val="002362E3"/>
    <w:rsid w:val="00242E86"/>
    <w:rsid w:val="002550B9"/>
    <w:rsid w:val="00262107"/>
    <w:rsid w:val="00286556"/>
    <w:rsid w:val="002A6240"/>
    <w:rsid w:val="002A6484"/>
    <w:rsid w:val="002B5503"/>
    <w:rsid w:val="002F08A2"/>
    <w:rsid w:val="002F0F10"/>
    <w:rsid w:val="002F120D"/>
    <w:rsid w:val="002F314E"/>
    <w:rsid w:val="002F5461"/>
    <w:rsid w:val="00320F09"/>
    <w:rsid w:val="0032621A"/>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3F79F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E728C"/>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340C"/>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B3D41"/>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09B6"/>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453</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67</cp:revision>
  <dcterms:created xsi:type="dcterms:W3CDTF">2022-03-30T00:52:00Z</dcterms:created>
  <dcterms:modified xsi:type="dcterms:W3CDTF">2025-06-24T14:04:00Z</dcterms:modified>
</cp:coreProperties>
</file>