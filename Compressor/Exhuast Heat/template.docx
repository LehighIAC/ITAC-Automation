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DA678" w14:textId="3E157969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R</w:t>
      </w:r>
      <w:r w:rsidR="00B87A9C">
        <w:rPr>
          <w:rFonts w:hint="eastAsia"/>
          <w:b/>
          <w:bCs/>
          <w:szCs w:val="22"/>
          <w:lang w:eastAsia="zh-CN"/>
        </w:rPr>
        <w:t>ecommendation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</w:t>
      </w:r>
      <w:r w:rsidR="00B87A9C">
        <w:rPr>
          <w:b/>
          <w:bCs/>
          <w:szCs w:val="22"/>
        </w:rPr>
        <w:t>REC</w:t>
      </w:r>
      <w:r w:rsidR="00B04018">
        <w:rPr>
          <w:b/>
          <w:bCs/>
          <w:szCs w:val="22"/>
        </w:rPr>
        <w:t>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6D5605" w:rsidRPr="00A63432" w14:paraId="6884566A" w14:textId="77777777" w:rsidTr="00723EA8">
        <w:trPr>
          <w:jc w:val="center"/>
        </w:trPr>
        <w:tc>
          <w:tcPr>
            <w:tcW w:w="3662" w:type="dxa"/>
          </w:tcPr>
          <w:p w14:paraId="69553C4A" w14:textId="3FF9BA62" w:rsidR="006D5605" w:rsidRPr="00A63432" w:rsidRDefault="006D5605" w:rsidP="004F2B09">
            <w:pPr>
              <w:spacing w:before="60" w:after="60"/>
            </w:pPr>
            <w:r>
              <w:t>Recommendation Type</w:t>
            </w:r>
          </w:p>
        </w:tc>
        <w:tc>
          <w:tcPr>
            <w:tcW w:w="2114" w:type="dxa"/>
          </w:tcPr>
          <w:p w14:paraId="05F6CF88" w14:textId="5FF2650E" w:rsidR="006D5605" w:rsidRPr="00D87A5B" w:rsidRDefault="006D5605" w:rsidP="004F2B09">
            <w:pPr>
              <w:spacing w:before="60" w:after="60"/>
            </w:pPr>
            <w:r>
              <w:t>Compressor</w:t>
            </w:r>
          </w:p>
        </w:tc>
      </w:tr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4F2B09">
            <w:pPr>
              <w:spacing w:before="60" w:after="60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4F2B09">
            <w:pPr>
              <w:spacing w:before="60" w:after="60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4F2B09">
            <w:pPr>
              <w:spacing w:before="60" w:after="60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4F2B09">
            <w:pPr>
              <w:spacing w:before="60" w:after="60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4F2B09">
            <w:pPr>
              <w:spacing w:before="60" w:after="60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4F2B09">
            <w:pPr>
              <w:spacing w:before="60" w:after="60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4F2B09">
            <w:pPr>
              <w:spacing w:before="60" w:after="60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4F2B09">
            <w:pPr>
              <w:spacing w:before="60" w:after="60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4F2B09">
            <w:pPr>
              <w:spacing w:before="60" w:after="60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4F2B09">
            <w:pPr>
              <w:spacing w:before="60" w:after="60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r>
        <w:t>w</w:t>
      </w:r>
      <w:r w:rsidR="00FB6F0B" w:rsidRPr="00A63432">
        <w:t>here</w:t>
      </w:r>
      <w:r>
        <w:t>,</w:t>
      </w:r>
    </w:p>
    <w:p w14:paraId="71E771A5" w14:textId="4522D92F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113304">
        <w:t>:</w:t>
      </w:r>
      <w:r w:rsidR="00E7566D">
        <w:t xml:space="preserve"> </w:t>
      </w:r>
      <w:r w:rsidR="00B04018">
        <w:t>${HP}</w:t>
      </w:r>
      <w:r w:rsidR="00F778C8" w:rsidRPr="00A63432">
        <w:t xml:space="preserve"> HP</w:t>
      </w:r>
    </w:p>
    <w:p w14:paraId="712E9AEC" w14:textId="4D99C5C7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>raction</w:t>
      </w:r>
      <w:r w:rsidR="00113304">
        <w:t>:</w:t>
      </w:r>
      <w:r w:rsidR="00B85AAF">
        <w:t xml:space="preserve"> </w:t>
      </w:r>
      <w:r w:rsidR="00B04018">
        <w:t>${FR}</w:t>
      </w:r>
      <w:r w:rsidR="00843756">
        <w:t>%</w:t>
      </w:r>
    </w:p>
    <w:p w14:paraId="56FFC2CC" w14:textId="3C898712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</w:t>
      </w:r>
      <w:r w:rsidR="00113304">
        <w:t>: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061B6DD7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MMBtu/hr</w:t>
      </w:r>
      <w:r w:rsidR="00113304">
        <w:t>:</w:t>
      </w:r>
      <w:r w:rsidR="00073760" w:rsidRPr="00A63432">
        <w:t xml:space="preserve"> </w:t>
      </w:r>
      <w:r w:rsidR="00843756">
        <w:t>0.002544</w:t>
      </w:r>
      <w:r w:rsidR="00205F67">
        <w:t xml:space="preserve"> </w:t>
      </w:r>
      <w:r w:rsidR="00073760" w:rsidRPr="00A63432">
        <w:t>MMBtu/hr/HP</w:t>
      </w:r>
    </w:p>
    <w:p w14:paraId="6B3C4573" w14:textId="028C19FC" w:rsidR="00073760" w:rsidRDefault="00C2111B" w:rsidP="00113304">
      <w:pPr>
        <w:pStyle w:val="BodyTextIndent"/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13304">
        <w:t>:</w:t>
      </w:r>
      <w:r w:rsidR="001E17BB" w:rsidRPr="00A63432">
        <w:t xml:space="preserve"> estimated </w:t>
      </w:r>
      <w:r w:rsidR="00B04018" w:rsidRPr="00B04018">
        <w:t>${EHR}</w:t>
      </w:r>
      <w:r w:rsidR="00433811" w:rsidRPr="00B04018">
        <w:t>%</w:t>
      </w:r>
    </w:p>
    <w:p w14:paraId="4E894A6D" w14:textId="46E3D11D" w:rsidR="00197C71" w:rsidRPr="00A63432" w:rsidRDefault="00197C71" w:rsidP="00040375">
      <w:pPr>
        <w:pStyle w:val="BodyTextIndent"/>
        <w:spacing w:line="360" w:lineRule="auto"/>
        <w:ind w:left="720" w:hanging="72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 w:rsidR="002C2F4D">
        <w:t>:</w:t>
      </w:r>
      <w:r>
        <w:t xml:space="preserve"> </w:t>
      </w:r>
      <w:r w:rsidR="00D87A5B">
        <w:t>${OH}</w:t>
      </w:r>
      <w:r w:rsidRPr="00A63432">
        <w:t xml:space="preserve"> hr</w:t>
      </w:r>
      <w:r w:rsidR="003F79AF">
        <w:t>s</w:t>
      </w:r>
      <w:r w:rsidRPr="00A63432">
        <w:t>/yr (</w:t>
      </w:r>
      <w:r w:rsidR="00B04018">
        <w:t>${HR}</w:t>
      </w:r>
      <w:r>
        <w:t xml:space="preserve"> hrs/day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days/wk</w:t>
      </w:r>
      <w:r w:rsidR="001629A2">
        <w:t xml:space="preserve"> </w:t>
      </w:r>
      <w:r w:rsidRPr="00A63432">
        <w:t>×</w:t>
      </w:r>
      <w:r>
        <w:t xml:space="preserve"> </w:t>
      </w:r>
      <w:r w:rsidR="00B04018">
        <w:t>${WK}</w:t>
      </w:r>
      <w:r>
        <w:t xml:space="preserve"> wks/yr</w:t>
      </w:r>
      <w:r w:rsidRPr="00A63432">
        <w:t>)</w:t>
      </w:r>
    </w:p>
    <w:p w14:paraId="02414BB6" w14:textId="5DD1E7C3" w:rsidR="00FB6F0B" w:rsidRPr="00A63432" w:rsidRDefault="00C332A2" w:rsidP="006866AC">
      <w:pPr>
        <w:pStyle w:val="BodyTextIndent"/>
        <w:spacing w:line="360" w:lineRule="auto"/>
        <w:ind w:left="720" w:firstLine="0"/>
        <w:jc w:val="both"/>
      </w:pPr>
      <w:r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MMBtu/hr/HP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629A2">
        <w:t xml:space="preserve"> </w:t>
      </w:r>
      <w:r w:rsidR="00D87A5B">
        <w:t>${OH}</w:t>
      </w:r>
      <w:r w:rsidR="00197C71">
        <w:t xml:space="preserve"> </w:t>
      </w:r>
      <w:r w:rsidR="00197C71" w:rsidRPr="00A63432">
        <w:t>hrs/yr</w:t>
      </w:r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MMBtu/yr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C32512F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</w:t>
      </w:r>
      <w:r w:rsidR="00B87A9C">
        <w:rPr>
          <w:b/>
        </w:rPr>
        <w:t>recommendation</w:t>
      </w:r>
      <w:r w:rsidR="00CC39F9" w:rsidRPr="00A63432">
        <w:rPr>
          <w:b/>
        </w:rPr>
        <w:t xml:space="preserve">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79803BF6" w14:textId="1007485F" w:rsidR="00392191" w:rsidRPr="00614659" w:rsidRDefault="00392191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Pr="00614659">
          <w:rPr>
            <w:color w:val="000000"/>
          </w:rPr>
          <w:tab/>
        </w:r>
        <w:r w:rsidRPr="00614659">
          <w:rPr>
            <w:color w:val="000000"/>
          </w:rPr>
          <w:tab/>
        </w:r>
      </w:hyperlink>
    </w:p>
    <w:p w14:paraId="0B5C0407" w14:textId="23BF1AC7" w:rsidR="00C05902" w:rsidRPr="006F6438" w:rsidRDefault="00392191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C51993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E66DB4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99266" w14:textId="77777777" w:rsidR="00F73CFE" w:rsidRDefault="00F73CFE" w:rsidP="00205A52">
      <w:r>
        <w:separator/>
      </w:r>
    </w:p>
  </w:endnote>
  <w:endnote w:type="continuationSeparator" w:id="0">
    <w:p w14:paraId="49605C05" w14:textId="77777777" w:rsidR="00F73CFE" w:rsidRDefault="00F73CFE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854AA" w14:textId="77777777" w:rsidR="00F73CFE" w:rsidRDefault="00F73CFE" w:rsidP="00205A52">
      <w:r>
        <w:separator/>
      </w:r>
    </w:p>
  </w:footnote>
  <w:footnote w:type="continuationSeparator" w:id="0">
    <w:p w14:paraId="2DF7F316" w14:textId="77777777" w:rsidR="00F73CFE" w:rsidRDefault="00F73CFE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375"/>
    <w:rsid w:val="00040895"/>
    <w:rsid w:val="00061C45"/>
    <w:rsid w:val="00063916"/>
    <w:rsid w:val="00066289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3304"/>
    <w:rsid w:val="00115B77"/>
    <w:rsid w:val="00150697"/>
    <w:rsid w:val="001629A2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415"/>
    <w:rsid w:val="00202C60"/>
    <w:rsid w:val="00205A52"/>
    <w:rsid w:val="00205F67"/>
    <w:rsid w:val="0022191A"/>
    <w:rsid w:val="00233BB6"/>
    <w:rsid w:val="00286CF1"/>
    <w:rsid w:val="00291BDB"/>
    <w:rsid w:val="002922B8"/>
    <w:rsid w:val="002C2F4D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D1651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4F2B09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66AC"/>
    <w:rsid w:val="006870CF"/>
    <w:rsid w:val="00692ED9"/>
    <w:rsid w:val="006A69A7"/>
    <w:rsid w:val="006B44C8"/>
    <w:rsid w:val="006C60C6"/>
    <w:rsid w:val="006D1B83"/>
    <w:rsid w:val="006D5605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D0D3F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87A9C"/>
    <w:rsid w:val="00B90A96"/>
    <w:rsid w:val="00BC2CDD"/>
    <w:rsid w:val="00BD4415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66DB4"/>
    <w:rsid w:val="00E7566D"/>
    <w:rsid w:val="00E83FF1"/>
    <w:rsid w:val="00E846B6"/>
    <w:rsid w:val="00EA1680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CFE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</Template>
  <TotalTime>314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82</cp:revision>
  <dcterms:created xsi:type="dcterms:W3CDTF">2022-05-09T19:20:00Z</dcterms:created>
  <dcterms:modified xsi:type="dcterms:W3CDTF">2025-06-24T13:56:00Z</dcterms:modified>
</cp:coreProperties>
</file>